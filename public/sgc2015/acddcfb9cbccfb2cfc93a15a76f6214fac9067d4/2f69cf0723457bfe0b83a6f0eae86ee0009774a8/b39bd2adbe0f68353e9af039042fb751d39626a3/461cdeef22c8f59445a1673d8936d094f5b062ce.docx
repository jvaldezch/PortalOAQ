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1E0" w:firstRow="1" w:lastRow="1" w:firstColumn="1" w:lastColumn="1" w:noHBand="0" w:noVBand="0"/>
      </w:tblPr>
      <w:tblGrid>
        <w:gridCol w:w="2704"/>
        <w:gridCol w:w="3392"/>
        <w:gridCol w:w="2232"/>
        <w:gridCol w:w="461"/>
        <w:gridCol w:w="2268"/>
      </w:tblGrid>
      <w:tr w:rsidR="005B21B3" w:rsidRPr="00A01A7B" w:rsidTr="00C43515">
        <w:trPr>
          <w:trHeight w:val="176"/>
        </w:trPr>
        <w:tc>
          <w:tcPr>
            <w:tcW w:w="2704" w:type="dxa"/>
            <w:vMerge w:val="restart"/>
            <w:shd w:val="clear" w:color="auto" w:fill="C6D9F1" w:themeFill="text2" w:themeFillTint="33"/>
            <w:vAlign w:val="center"/>
          </w:tcPr>
          <w:p w:rsidR="005B21B3" w:rsidRPr="00C43515" w:rsidRDefault="00787B82" w:rsidP="008F3A8A">
            <w:pPr>
              <w:rPr>
                <w:b/>
                <w:color w:val="000000" w:themeColor="text1"/>
                <w:szCs w:val="20"/>
              </w:rPr>
            </w:pPr>
            <w:bookmarkStart w:id="0" w:name="_GoBack"/>
            <w:bookmarkEnd w:id="0"/>
            <w:r w:rsidRPr="00C43515">
              <w:rPr>
                <w:color w:val="000000" w:themeColor="text1"/>
                <w:szCs w:val="20"/>
              </w:rPr>
              <w:tab/>
            </w:r>
            <w:r w:rsidR="005B21B3" w:rsidRPr="00C43515">
              <w:rPr>
                <w:b/>
                <w:color w:val="000000" w:themeColor="text1"/>
                <w:szCs w:val="20"/>
              </w:rPr>
              <w:t>FECHA:</w:t>
            </w:r>
          </w:p>
        </w:tc>
        <w:tc>
          <w:tcPr>
            <w:tcW w:w="3392" w:type="dxa"/>
            <w:vMerge w:val="restart"/>
            <w:shd w:val="clear" w:color="auto" w:fill="C6D9F1" w:themeFill="text2" w:themeFillTint="33"/>
            <w:vAlign w:val="center"/>
          </w:tcPr>
          <w:p w:rsidR="001C7B08" w:rsidRPr="00C43515" w:rsidRDefault="001C7B08" w:rsidP="005A757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232" w:type="dxa"/>
            <w:vMerge w:val="restart"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jc w:val="right"/>
              <w:rPr>
                <w:b/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 xml:space="preserve">No de </w:t>
            </w:r>
            <w:r w:rsidR="001F5893" w:rsidRPr="00C43515">
              <w:rPr>
                <w:b/>
                <w:color w:val="000000" w:themeColor="text1"/>
                <w:szCs w:val="20"/>
              </w:rPr>
              <w:t>Acción</w:t>
            </w:r>
            <w:r w:rsidRPr="00C43515">
              <w:rPr>
                <w:b/>
                <w:color w:val="000000" w:themeColor="text1"/>
                <w:szCs w:val="20"/>
              </w:rPr>
              <w:t>: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5B21B3">
            <w:pPr>
              <w:jc w:val="center"/>
              <w:rPr>
                <w:b/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P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0A5CE5" w:rsidRPr="00C43515" w:rsidRDefault="000A5CE5" w:rsidP="00DA5520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5B21B3" w:rsidRPr="00A01A7B" w:rsidTr="00C43515">
        <w:trPr>
          <w:trHeight w:val="175"/>
        </w:trPr>
        <w:tc>
          <w:tcPr>
            <w:tcW w:w="2704" w:type="dxa"/>
            <w:vMerge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3392" w:type="dxa"/>
            <w:vMerge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23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jc w:val="right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5B21B3">
            <w:pPr>
              <w:jc w:val="center"/>
              <w:rPr>
                <w:b/>
                <w:color w:val="000000" w:themeColor="text1"/>
                <w:szCs w:val="20"/>
                <w:highlight w:val="red"/>
              </w:rPr>
            </w:pPr>
            <w:r w:rsidRPr="00C43515">
              <w:rPr>
                <w:b/>
                <w:color w:val="000000" w:themeColor="text1"/>
                <w:szCs w:val="20"/>
              </w:rPr>
              <w:t>C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B21B3" w:rsidRPr="00C43515" w:rsidRDefault="005B21B3" w:rsidP="00BB2880">
            <w:pPr>
              <w:jc w:val="both"/>
              <w:rPr>
                <w:color w:val="000000" w:themeColor="text1"/>
                <w:szCs w:val="20"/>
              </w:rPr>
            </w:pPr>
          </w:p>
        </w:tc>
      </w:tr>
      <w:tr w:rsidR="005B21B3" w:rsidRPr="00A01A7B" w:rsidTr="00C43515">
        <w:tc>
          <w:tcPr>
            <w:tcW w:w="6096" w:type="dxa"/>
            <w:gridSpan w:val="2"/>
            <w:shd w:val="clear" w:color="auto" w:fill="C6D9F1" w:themeFill="text2" w:themeFillTint="33"/>
          </w:tcPr>
          <w:p w:rsidR="005B21B3" w:rsidRPr="00C43515" w:rsidRDefault="005B21B3" w:rsidP="00566A61">
            <w:pPr>
              <w:jc w:val="center"/>
              <w:rPr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Nombre del Emisor</w:t>
            </w:r>
          </w:p>
        </w:tc>
        <w:tc>
          <w:tcPr>
            <w:tcW w:w="4961" w:type="dxa"/>
            <w:gridSpan w:val="3"/>
            <w:shd w:val="clear" w:color="auto" w:fill="C6D9F1" w:themeFill="text2" w:themeFillTint="33"/>
          </w:tcPr>
          <w:p w:rsidR="005B21B3" w:rsidRPr="00C43515" w:rsidRDefault="005B21B3" w:rsidP="00566A61">
            <w:pPr>
              <w:jc w:val="center"/>
              <w:rPr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Dirigido a (Nombre)</w:t>
            </w:r>
          </w:p>
        </w:tc>
      </w:tr>
      <w:tr w:rsidR="005B21B3" w:rsidRPr="00A01A7B" w:rsidTr="00C43515">
        <w:tc>
          <w:tcPr>
            <w:tcW w:w="6096" w:type="dxa"/>
            <w:gridSpan w:val="2"/>
            <w:shd w:val="clear" w:color="auto" w:fill="C6D9F1" w:themeFill="text2" w:themeFillTint="33"/>
            <w:vAlign w:val="center"/>
          </w:tcPr>
          <w:p w:rsidR="000A5CE5" w:rsidRPr="00A01A7B" w:rsidRDefault="000A5CE5" w:rsidP="001F5893">
            <w:pPr>
              <w:jc w:val="center"/>
              <w:rPr>
                <w:szCs w:val="20"/>
              </w:rPr>
            </w:pPr>
          </w:p>
        </w:tc>
        <w:tc>
          <w:tcPr>
            <w:tcW w:w="4961" w:type="dxa"/>
            <w:gridSpan w:val="3"/>
            <w:shd w:val="clear" w:color="auto" w:fill="C6D9F1" w:themeFill="text2" w:themeFillTint="33"/>
            <w:vAlign w:val="center"/>
          </w:tcPr>
          <w:p w:rsidR="00F03F3E" w:rsidRPr="00A01A7B" w:rsidRDefault="00F03F3E" w:rsidP="001F5893">
            <w:pPr>
              <w:jc w:val="center"/>
              <w:rPr>
                <w:szCs w:val="20"/>
              </w:rPr>
            </w:pPr>
          </w:p>
        </w:tc>
      </w:tr>
    </w:tbl>
    <w:p w:rsidR="007A13D1" w:rsidRPr="005B29CF" w:rsidRDefault="007A13D1">
      <w:pPr>
        <w:rPr>
          <w:color w:val="000000" w:themeColor="text1"/>
          <w:sz w:val="20"/>
          <w:szCs w:val="20"/>
        </w:rPr>
      </w:pPr>
    </w:p>
    <w:tbl>
      <w:tblPr>
        <w:tblW w:w="1105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444"/>
        <w:gridCol w:w="2410"/>
        <w:gridCol w:w="425"/>
        <w:gridCol w:w="2410"/>
        <w:gridCol w:w="567"/>
        <w:gridCol w:w="2268"/>
        <w:gridCol w:w="425"/>
      </w:tblGrid>
      <w:tr w:rsidR="005B29CF" w:rsidRPr="005B29CF" w:rsidTr="005B29CF">
        <w:trPr>
          <w:cantSplit/>
        </w:trPr>
        <w:tc>
          <w:tcPr>
            <w:tcW w:w="11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A13D1" w:rsidRPr="005B29CF" w:rsidRDefault="00A05351" w:rsidP="00310F70">
            <w:pPr>
              <w:pStyle w:val="Ttulo1"/>
              <w:rPr>
                <w:color w:val="000000" w:themeColor="text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>(</w:t>
            </w:r>
            <w:r w:rsidR="007A13D1" w:rsidRPr="005B29CF">
              <w:rPr>
                <w:color w:val="000000" w:themeColor="text1"/>
                <w:sz w:val="20"/>
                <w:szCs w:val="20"/>
              </w:rPr>
              <w:t>1</w:t>
            </w:r>
            <w:r w:rsidRPr="005B29CF">
              <w:rPr>
                <w:color w:val="000000" w:themeColor="text1"/>
                <w:sz w:val="20"/>
                <w:szCs w:val="20"/>
              </w:rPr>
              <w:t>)</w:t>
            </w:r>
            <w:r w:rsidR="000E5425" w:rsidRPr="005B29CF">
              <w:rPr>
                <w:color w:val="000000" w:themeColor="text1"/>
                <w:sz w:val="20"/>
                <w:szCs w:val="20"/>
              </w:rPr>
              <w:t xml:space="preserve">  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>FUENTE DE SOLICITUD DE</w:t>
            </w:r>
            <w:r w:rsidR="000E5425" w:rsidRPr="005B29C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13D1" w:rsidRPr="005B29CF">
              <w:rPr>
                <w:color w:val="000000" w:themeColor="text1"/>
                <w:sz w:val="20"/>
                <w:szCs w:val="20"/>
              </w:rPr>
              <w:t xml:space="preserve">LA </w:t>
            </w:r>
            <w:r w:rsidR="00854D0D" w:rsidRPr="005B29CF">
              <w:rPr>
                <w:color w:val="000000" w:themeColor="text1"/>
                <w:sz w:val="20"/>
                <w:szCs w:val="20"/>
              </w:rPr>
              <w:t>ACCIÓN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 xml:space="preserve"> PREVENTIVA </w:t>
            </w:r>
            <w:r w:rsidR="00310F70" w:rsidRPr="005B29CF">
              <w:rPr>
                <w:color w:val="000000" w:themeColor="text1"/>
                <w:sz w:val="20"/>
                <w:szCs w:val="20"/>
              </w:rPr>
              <w:t>ó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 xml:space="preserve"> CORRECTIVA</w:t>
            </w:r>
          </w:p>
        </w:tc>
      </w:tr>
      <w:tr w:rsidR="000B5FF2" w:rsidRPr="00652B5B" w:rsidTr="005B29CF"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FF2" w:rsidRPr="00652B5B" w:rsidRDefault="000B5FF2" w:rsidP="000B5FF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i/>
                <w:sz w:val="20"/>
                <w:szCs w:val="20"/>
              </w:rPr>
            </w:pPr>
            <w:r w:rsidRPr="00652B5B">
              <w:rPr>
                <w:b/>
                <w:i/>
                <w:sz w:val="20"/>
                <w:szCs w:val="20"/>
              </w:rPr>
              <w:t>PARA ACCIONES PREVENTIVAS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FF2" w:rsidRPr="00652B5B" w:rsidRDefault="002B7773" w:rsidP="002B7773">
            <w:pPr>
              <w:jc w:val="center"/>
              <w:rPr>
                <w:b/>
                <w:i/>
                <w:sz w:val="20"/>
                <w:szCs w:val="20"/>
              </w:rPr>
            </w:pPr>
            <w:r w:rsidRPr="00652B5B">
              <w:rPr>
                <w:b/>
                <w:i/>
                <w:sz w:val="20"/>
                <w:szCs w:val="20"/>
              </w:rPr>
              <w:t>PARA ACCIONES CORRECTIVAS</w:t>
            </w:r>
          </w:p>
        </w:tc>
      </w:tr>
      <w:tr w:rsidR="002B7773" w:rsidRPr="00652B5B" w:rsidTr="005B29CF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Interna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307BA8" w:rsidP="00307BA8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Sugerencia </w:t>
            </w:r>
            <w:r w:rsidR="002B7773" w:rsidRPr="00652B5B">
              <w:rPr>
                <w:sz w:val="16"/>
                <w:szCs w:val="20"/>
              </w:rPr>
              <w:t>del Cliente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Interna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307BA8" w:rsidP="0094757D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Queja </w:t>
            </w:r>
            <w:r w:rsidR="002B7773" w:rsidRPr="00652B5B">
              <w:rPr>
                <w:sz w:val="16"/>
                <w:szCs w:val="20"/>
              </w:rPr>
              <w:t>del Cliente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7773" w:rsidRPr="00652B5B" w:rsidTr="005B29CF">
        <w:trPr>
          <w:trHeight w:val="371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Externa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Revisión por la Dirección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Externa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Revisión por la Dirección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7773" w:rsidRPr="00652B5B" w:rsidTr="005B29CF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Objetivos de Calidad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Datos de Proceso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Objetivos de Calidad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Datos de Proceso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noProof/>
                <w:sz w:val="20"/>
                <w:szCs w:val="20"/>
                <w:lang w:eastAsia="es-MX"/>
              </w:rPr>
            </w:pPr>
          </w:p>
        </w:tc>
      </w:tr>
      <w:tr w:rsidR="002B7773" w:rsidRPr="00652B5B" w:rsidTr="005B29CF">
        <w:trPr>
          <w:trHeight w:val="77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No Conformidad</w:t>
            </w:r>
            <w:r w:rsidR="00307BA8" w:rsidRPr="00652B5B">
              <w:rPr>
                <w:sz w:val="16"/>
                <w:szCs w:val="20"/>
              </w:rPr>
              <w:t xml:space="preserve"> Potencial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Otra: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i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No conformidad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Otra: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noProof/>
                <w:sz w:val="20"/>
                <w:szCs w:val="20"/>
                <w:lang w:eastAsia="es-MX"/>
              </w:rPr>
            </w:pPr>
          </w:p>
        </w:tc>
      </w:tr>
    </w:tbl>
    <w:p w:rsidR="007A13D1" w:rsidRPr="005B29CF" w:rsidRDefault="007A13D1">
      <w:pPr>
        <w:jc w:val="both"/>
        <w:rPr>
          <w:color w:val="000000" w:themeColor="text1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5B29CF" w:rsidRPr="005B29CF" w:rsidTr="005B29CF">
        <w:tc>
          <w:tcPr>
            <w:tcW w:w="11057" w:type="dxa"/>
            <w:tcBorders>
              <w:bottom w:val="nil"/>
            </w:tcBorders>
            <w:shd w:val="clear" w:color="auto" w:fill="C6D9F1" w:themeFill="text2" w:themeFillTint="33"/>
          </w:tcPr>
          <w:p w:rsidR="007A13D1" w:rsidRPr="005B29CF" w:rsidRDefault="00A23E15" w:rsidP="005B21B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7A13D1" w:rsidRPr="005B29CF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7A13D1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433BC" w:rsidRPr="005B29CF">
              <w:rPr>
                <w:b/>
                <w:bCs/>
                <w:color w:val="000000" w:themeColor="text1"/>
                <w:sz w:val="20"/>
                <w:szCs w:val="20"/>
              </w:rPr>
              <w:t>DESCRIPCIÓN DE</w:t>
            </w:r>
            <w:r w:rsidR="005B21B3" w:rsidRPr="005B29CF">
              <w:rPr>
                <w:b/>
                <w:bCs/>
                <w:color w:val="000000" w:themeColor="text1"/>
                <w:sz w:val="20"/>
                <w:szCs w:val="20"/>
              </w:rPr>
              <w:t>L PROBLEMA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(real o futuro)</w:t>
            </w:r>
          </w:p>
        </w:tc>
      </w:tr>
      <w:tr w:rsidR="00F109C6" w:rsidRPr="00652B5B" w:rsidTr="0093371E">
        <w:trPr>
          <w:trHeight w:val="239"/>
        </w:trPr>
        <w:tc>
          <w:tcPr>
            <w:tcW w:w="11057" w:type="dxa"/>
            <w:tcBorders>
              <w:bottom w:val="single" w:sz="4" w:space="0" w:color="auto"/>
            </w:tcBorders>
            <w:vAlign w:val="center"/>
          </w:tcPr>
          <w:p w:rsidR="00DC5BA3" w:rsidRDefault="00DC5BA3" w:rsidP="00410048">
            <w:pPr>
              <w:jc w:val="both"/>
              <w:rPr>
                <w:sz w:val="20"/>
                <w:szCs w:val="20"/>
              </w:rPr>
            </w:pPr>
          </w:p>
          <w:p w:rsidR="00CE2014" w:rsidRPr="00652B5B" w:rsidRDefault="00CE2014" w:rsidP="00410048">
            <w:pPr>
              <w:jc w:val="both"/>
              <w:rPr>
                <w:sz w:val="20"/>
                <w:szCs w:val="20"/>
              </w:rPr>
            </w:pPr>
          </w:p>
        </w:tc>
      </w:tr>
    </w:tbl>
    <w:p w:rsidR="003A35EA" w:rsidRPr="00652B5B" w:rsidRDefault="003A35EA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1"/>
        <w:gridCol w:w="3022"/>
        <w:gridCol w:w="4394"/>
      </w:tblGrid>
      <w:tr w:rsidR="00230DA9" w:rsidRPr="00652B5B" w:rsidTr="005B29CF">
        <w:tc>
          <w:tcPr>
            <w:tcW w:w="11057" w:type="dxa"/>
            <w:gridSpan w:val="3"/>
            <w:shd w:val="clear" w:color="auto" w:fill="C6D9F1" w:themeFill="text2" w:themeFillTint="33"/>
          </w:tcPr>
          <w:p w:rsidR="00230DA9" w:rsidRPr="005B29CF" w:rsidRDefault="00230DA9" w:rsidP="003A7F2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(3) EQUIPO QUE PARTICIPARÁ EN EL ANÁLISIS DE LAS CAUSAS (presentes o futuras)</w:t>
            </w:r>
          </w:p>
        </w:tc>
      </w:tr>
      <w:tr w:rsidR="00230DA9" w:rsidRPr="00652B5B" w:rsidTr="005B29CF">
        <w:tc>
          <w:tcPr>
            <w:tcW w:w="3641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3022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4394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FIRMA</w:t>
            </w:r>
          </w:p>
        </w:tc>
      </w:tr>
      <w:tr w:rsidR="00230DA9" w:rsidRPr="00652B5B" w:rsidTr="003A7F2F">
        <w:tc>
          <w:tcPr>
            <w:tcW w:w="3641" w:type="dxa"/>
            <w:vAlign w:val="center"/>
          </w:tcPr>
          <w:p w:rsidR="00CE2014" w:rsidRPr="00652B5B" w:rsidRDefault="00CE2014" w:rsidP="00CE2014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022" w:type="dxa"/>
            <w:vAlign w:val="center"/>
          </w:tcPr>
          <w:p w:rsidR="00CE2014" w:rsidRPr="00652B5B" w:rsidRDefault="00CE2014" w:rsidP="00CE2014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CE2014" w:rsidRDefault="00CE2014" w:rsidP="003A7F2F">
            <w:pPr>
              <w:rPr>
                <w:sz w:val="20"/>
                <w:szCs w:val="20"/>
              </w:rPr>
            </w:pPr>
          </w:p>
          <w:p w:rsidR="00CE2014" w:rsidRPr="00652B5B" w:rsidRDefault="00CE2014" w:rsidP="003A7F2F">
            <w:pPr>
              <w:rPr>
                <w:sz w:val="20"/>
                <w:szCs w:val="20"/>
              </w:rPr>
            </w:pPr>
          </w:p>
        </w:tc>
      </w:tr>
      <w:tr w:rsidR="0043070B" w:rsidRPr="00652B5B" w:rsidTr="003A7F2F">
        <w:tc>
          <w:tcPr>
            <w:tcW w:w="3641" w:type="dxa"/>
            <w:vAlign w:val="center"/>
          </w:tcPr>
          <w:p w:rsidR="0043070B" w:rsidRDefault="0043070B" w:rsidP="00CE2014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022" w:type="dxa"/>
            <w:vAlign w:val="center"/>
          </w:tcPr>
          <w:p w:rsidR="0043070B" w:rsidRDefault="0043070B" w:rsidP="00CE2014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43070B" w:rsidRDefault="0043070B" w:rsidP="003A7F2F">
            <w:pPr>
              <w:rPr>
                <w:sz w:val="20"/>
                <w:szCs w:val="20"/>
              </w:rPr>
            </w:pPr>
          </w:p>
          <w:p w:rsidR="00CE2014" w:rsidRPr="00652B5B" w:rsidRDefault="00CE2014" w:rsidP="003A7F2F">
            <w:pPr>
              <w:rPr>
                <w:sz w:val="20"/>
                <w:szCs w:val="20"/>
              </w:rPr>
            </w:pPr>
          </w:p>
        </w:tc>
      </w:tr>
    </w:tbl>
    <w:p w:rsidR="00230DA9" w:rsidRDefault="00230DA9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DC5BA3" w:rsidRPr="00652B5B" w:rsidTr="005B29CF">
        <w:tc>
          <w:tcPr>
            <w:tcW w:w="1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DC5BA3" w:rsidRPr="00A01A7B" w:rsidRDefault="00423B43" w:rsidP="00230DA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CAUSAS 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RAÍZ 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>QUE ORIGIN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EL PROBLEMA (real o futuro)</w:t>
            </w:r>
          </w:p>
        </w:tc>
      </w:tr>
      <w:tr w:rsidR="00423B43" w:rsidRPr="00652B5B" w:rsidTr="0093371E">
        <w:trPr>
          <w:trHeight w:val="202"/>
        </w:trPr>
        <w:tc>
          <w:tcPr>
            <w:tcW w:w="11057" w:type="dxa"/>
            <w:tcBorders>
              <w:top w:val="single" w:sz="4" w:space="0" w:color="auto"/>
            </w:tcBorders>
          </w:tcPr>
          <w:p w:rsidR="00310F70" w:rsidRDefault="00310F70" w:rsidP="00DF2D54">
            <w:pPr>
              <w:jc w:val="both"/>
              <w:rPr>
                <w:sz w:val="20"/>
                <w:szCs w:val="20"/>
              </w:rPr>
            </w:pPr>
          </w:p>
          <w:p w:rsidR="00CE2014" w:rsidRPr="00652B5B" w:rsidRDefault="00CE2014" w:rsidP="00DF2D54">
            <w:pPr>
              <w:jc w:val="both"/>
              <w:rPr>
                <w:sz w:val="20"/>
                <w:szCs w:val="20"/>
              </w:rPr>
            </w:pPr>
          </w:p>
        </w:tc>
      </w:tr>
    </w:tbl>
    <w:p w:rsidR="00DC5BA3" w:rsidRPr="00652B5B" w:rsidRDefault="00CC655D" w:rsidP="00CC655D">
      <w:pPr>
        <w:tabs>
          <w:tab w:val="left" w:pos="2342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423B43" w:rsidRPr="00652B5B" w:rsidTr="005B29CF">
        <w:tc>
          <w:tcPr>
            <w:tcW w:w="11057" w:type="dxa"/>
            <w:tcBorders>
              <w:bottom w:val="nil"/>
            </w:tcBorders>
            <w:shd w:val="clear" w:color="auto" w:fill="C6D9F1" w:themeFill="text2" w:themeFillTint="33"/>
          </w:tcPr>
          <w:p w:rsidR="00423B43" w:rsidRPr="00A01A7B" w:rsidRDefault="00423B43" w:rsidP="00230DA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)  CORRECCIÓN 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INMEDIATA 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(aplica exclusivo para acciones correctivas)</w:t>
            </w:r>
          </w:p>
        </w:tc>
      </w:tr>
      <w:tr w:rsidR="00423B43" w:rsidRPr="00652B5B" w:rsidTr="00423B43">
        <w:tc>
          <w:tcPr>
            <w:tcW w:w="11057" w:type="dxa"/>
            <w:tcBorders>
              <w:bottom w:val="single" w:sz="4" w:space="0" w:color="auto"/>
            </w:tcBorders>
          </w:tcPr>
          <w:p w:rsidR="00423B43" w:rsidRDefault="00423B43" w:rsidP="00DF2D54">
            <w:pPr>
              <w:rPr>
                <w:sz w:val="20"/>
                <w:szCs w:val="20"/>
              </w:rPr>
            </w:pPr>
          </w:p>
          <w:p w:rsidR="00CE2014" w:rsidRPr="00652B5B" w:rsidRDefault="00CE2014" w:rsidP="00DF2D54">
            <w:pPr>
              <w:rPr>
                <w:sz w:val="20"/>
                <w:szCs w:val="20"/>
              </w:rPr>
            </w:pPr>
          </w:p>
        </w:tc>
      </w:tr>
    </w:tbl>
    <w:p w:rsidR="00DC5BA3" w:rsidRPr="00652B5B" w:rsidRDefault="00DC5BA3">
      <w:pPr>
        <w:rPr>
          <w:sz w:val="20"/>
          <w:szCs w:val="20"/>
        </w:rPr>
      </w:pPr>
    </w:p>
    <w:tbl>
      <w:tblPr>
        <w:tblW w:w="0" w:type="auto"/>
        <w:jc w:val="center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"/>
        <w:gridCol w:w="5619"/>
        <w:gridCol w:w="2693"/>
        <w:gridCol w:w="2208"/>
      </w:tblGrid>
      <w:tr w:rsidR="00DC5BA3" w:rsidRPr="00652B5B" w:rsidTr="005B29CF">
        <w:trPr>
          <w:jc w:val="center"/>
        </w:trPr>
        <w:tc>
          <w:tcPr>
            <w:tcW w:w="11067" w:type="dxa"/>
            <w:gridSpan w:val="4"/>
            <w:tcBorders>
              <w:top w:val="single" w:sz="4" w:space="0" w:color="auto"/>
              <w:bottom w:val="nil"/>
            </w:tcBorders>
            <w:shd w:val="clear" w:color="auto" w:fill="C6D9F1" w:themeFill="text2" w:themeFillTint="33"/>
          </w:tcPr>
          <w:p w:rsidR="00DC5BA3" w:rsidRPr="00A01A7B" w:rsidRDefault="00DC5BA3" w:rsidP="00A15EA2">
            <w:pPr>
              <w:pStyle w:val="Ttulo3"/>
              <w:ind w:left="-284"/>
              <w:rPr>
                <w:color w:val="FFFFFF" w:themeColor="background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ab/>
            </w:r>
            <w:r w:rsidRPr="005B29CF">
              <w:rPr>
                <w:color w:val="000000" w:themeColor="text1"/>
                <w:sz w:val="20"/>
                <w:szCs w:val="20"/>
              </w:rPr>
              <w:tab/>
              <w:t>(</w:t>
            </w:r>
            <w:r w:rsidR="00A15EA2" w:rsidRPr="005B29CF">
              <w:rPr>
                <w:color w:val="000000" w:themeColor="text1"/>
                <w:sz w:val="20"/>
                <w:szCs w:val="20"/>
              </w:rPr>
              <w:t>6</w:t>
            </w:r>
            <w:r w:rsidRPr="005B29CF">
              <w:rPr>
                <w:color w:val="000000" w:themeColor="text1"/>
                <w:sz w:val="20"/>
                <w:szCs w:val="20"/>
              </w:rPr>
              <w:t>) PLAN DE ACCIÓN CORRECTIVO o PREVENTIVO</w:t>
            </w:r>
          </w:p>
        </w:tc>
      </w:tr>
      <w:tr w:rsidR="00DC5BA3" w:rsidRPr="00652B5B" w:rsidTr="005B29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619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DESCRIPCIÓN DE LA ACTIVIDAD A REALIZAR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PUESTO RESPONSABLE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PLAZO PARA SU REALIZACIÓN</w:t>
            </w:r>
          </w:p>
        </w:tc>
      </w:tr>
      <w:tr w:rsidR="00CE2014" w:rsidRPr="00652B5B" w:rsidTr="00D458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vAlign w:val="center"/>
          </w:tcPr>
          <w:p w:rsidR="00CE2014" w:rsidRDefault="00CE2014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19" w:type="dxa"/>
            <w:vAlign w:val="center"/>
          </w:tcPr>
          <w:p w:rsidR="00CE2014" w:rsidRDefault="00CE2014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ind w:right="22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CE2014" w:rsidRDefault="00CE2014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  <w:lang w:val="es-MX"/>
              </w:rPr>
            </w:pPr>
          </w:p>
        </w:tc>
        <w:tc>
          <w:tcPr>
            <w:tcW w:w="2208" w:type="dxa"/>
            <w:vAlign w:val="center"/>
          </w:tcPr>
          <w:p w:rsidR="00CE2014" w:rsidRPr="00652B5B" w:rsidRDefault="00CE2014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DC5BA3" w:rsidRPr="00652B5B" w:rsidTr="00D458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vAlign w:val="center"/>
          </w:tcPr>
          <w:p w:rsidR="00DC5BA3" w:rsidRPr="00652B5B" w:rsidRDefault="00DC5BA3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19" w:type="dxa"/>
            <w:vAlign w:val="center"/>
          </w:tcPr>
          <w:p w:rsidR="00DC5BA3" w:rsidRPr="00652B5B" w:rsidRDefault="00DC5BA3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ind w:right="22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C5BA3" w:rsidRPr="00652B5B" w:rsidRDefault="00DC5BA3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  <w:lang w:val="es-MX"/>
              </w:rPr>
            </w:pPr>
          </w:p>
        </w:tc>
        <w:tc>
          <w:tcPr>
            <w:tcW w:w="2208" w:type="dxa"/>
            <w:vAlign w:val="center"/>
          </w:tcPr>
          <w:p w:rsidR="00DC5BA3" w:rsidRPr="00652B5B" w:rsidRDefault="00DC5BA3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</w:tbl>
    <w:p w:rsidR="0001537B" w:rsidRPr="00652B5B" w:rsidRDefault="0001537B" w:rsidP="00A15EA2">
      <w:pPr>
        <w:rPr>
          <w:sz w:val="20"/>
          <w:szCs w:val="20"/>
        </w:rPr>
      </w:pPr>
    </w:p>
    <w:tbl>
      <w:tblPr>
        <w:tblW w:w="110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1134"/>
        <w:gridCol w:w="7229"/>
      </w:tblGrid>
      <w:tr w:rsidR="00423B43" w:rsidRPr="00652B5B" w:rsidTr="005B29CF">
        <w:tc>
          <w:tcPr>
            <w:tcW w:w="11057" w:type="dxa"/>
            <w:gridSpan w:val="4"/>
            <w:shd w:val="clear" w:color="auto" w:fill="C6D9F1" w:themeFill="text2" w:themeFillTint="33"/>
            <w:vAlign w:val="center"/>
          </w:tcPr>
          <w:p w:rsidR="00423B43" w:rsidRPr="005B29CF" w:rsidRDefault="00CC673A" w:rsidP="00423B43">
            <w:pPr>
              <w:pStyle w:val="Ttulo1"/>
              <w:rPr>
                <w:color w:val="000000" w:themeColor="text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>(7) VERIFICACIÓN DE LAS A</w:t>
            </w:r>
            <w:r w:rsidR="00423B43" w:rsidRPr="005B29CF">
              <w:rPr>
                <w:color w:val="000000" w:themeColor="text1"/>
                <w:sz w:val="20"/>
                <w:szCs w:val="20"/>
              </w:rPr>
              <w:t>CTIVIDADES REALIZADAS</w:t>
            </w:r>
          </w:p>
          <w:p w:rsidR="00423B43" w:rsidRPr="00A01A7B" w:rsidRDefault="00423B43" w:rsidP="00423B43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color w:val="000000" w:themeColor="text1"/>
                <w:sz w:val="20"/>
                <w:szCs w:val="20"/>
              </w:rPr>
              <w:t>(Para ser llenado por el Área de Calidad)</w:t>
            </w:r>
          </w:p>
        </w:tc>
      </w:tr>
      <w:tr w:rsidR="00230DA9" w:rsidRPr="00652B5B" w:rsidTr="005B29CF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230DA9" w:rsidRPr="00652B5B" w:rsidRDefault="00230DA9" w:rsidP="00423B43">
            <w:pPr>
              <w:jc w:val="both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 xml:space="preserve">Acción </w:t>
            </w:r>
            <w:r w:rsidR="00A15EA2" w:rsidRPr="00652B5B">
              <w:rPr>
                <w:b/>
                <w:bCs/>
                <w:sz w:val="20"/>
                <w:szCs w:val="20"/>
              </w:rPr>
              <w:t>1</w:t>
            </w:r>
            <w:r w:rsidRPr="00652B5B">
              <w:rPr>
                <w:b/>
                <w:bCs/>
                <w:sz w:val="20"/>
                <w:szCs w:val="20"/>
              </w:rPr>
              <w:t>:</w:t>
            </w:r>
            <w:r w:rsidRPr="00652B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97" w:type="dxa"/>
            <w:gridSpan w:val="3"/>
            <w:shd w:val="clear" w:color="auto" w:fill="D9D9D9" w:themeFill="background1" w:themeFillShade="D9"/>
            <w:vAlign w:val="center"/>
          </w:tcPr>
          <w:p w:rsidR="00230DA9" w:rsidRPr="00652B5B" w:rsidRDefault="00230DA9" w:rsidP="003A7F2F">
            <w:pPr>
              <w:jc w:val="both"/>
              <w:rPr>
                <w:sz w:val="20"/>
                <w:szCs w:val="20"/>
              </w:rPr>
            </w:pPr>
          </w:p>
        </w:tc>
      </w:tr>
      <w:tr w:rsidR="00230DA9" w:rsidRPr="00652B5B" w:rsidTr="00CE2014">
        <w:tc>
          <w:tcPr>
            <w:tcW w:w="1560" w:type="dxa"/>
            <w:vAlign w:val="center"/>
          </w:tcPr>
          <w:p w:rsidR="00230DA9" w:rsidRPr="00652B5B" w:rsidRDefault="00CE2014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Verificó</w:t>
            </w:r>
            <w:r w:rsidR="00230DA9" w:rsidRPr="00652B5B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34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1134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Estatus:</w:t>
            </w:r>
          </w:p>
        </w:tc>
        <w:tc>
          <w:tcPr>
            <w:tcW w:w="7229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Observaciones:</w:t>
            </w:r>
          </w:p>
        </w:tc>
      </w:tr>
      <w:tr w:rsidR="00230DA9" w:rsidRPr="00652B5B" w:rsidTr="00CE2014">
        <w:tc>
          <w:tcPr>
            <w:tcW w:w="1560" w:type="dxa"/>
            <w:vAlign w:val="center"/>
          </w:tcPr>
          <w:p w:rsidR="00230DA9" w:rsidRPr="00652B5B" w:rsidRDefault="00230DA9" w:rsidP="00226AEC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0DA9" w:rsidRPr="00652B5B" w:rsidRDefault="00230DA9" w:rsidP="00A15EA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0DA9" w:rsidRPr="00652B5B" w:rsidRDefault="00230DA9" w:rsidP="00A15EA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:rsidR="00230DA9" w:rsidRPr="00652B5B" w:rsidRDefault="00230DA9" w:rsidP="00A15EA2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A61302" w:rsidRDefault="00A61302" w:rsidP="00A15EA2">
      <w:pPr>
        <w:rPr>
          <w:sz w:val="20"/>
          <w:szCs w:val="20"/>
        </w:rPr>
      </w:pPr>
    </w:p>
    <w:tbl>
      <w:tblPr>
        <w:tblW w:w="110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1134"/>
        <w:gridCol w:w="7229"/>
      </w:tblGrid>
      <w:tr w:rsidR="00CE2014" w:rsidRPr="00652B5B" w:rsidTr="00D94915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CE2014" w:rsidRPr="00652B5B" w:rsidRDefault="00CE2014" w:rsidP="00D94915">
            <w:pPr>
              <w:jc w:val="both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 xml:space="preserve">Acción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652B5B">
              <w:rPr>
                <w:b/>
                <w:bCs/>
                <w:sz w:val="20"/>
                <w:szCs w:val="20"/>
              </w:rPr>
              <w:t>:</w:t>
            </w:r>
            <w:r w:rsidRPr="00652B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97" w:type="dxa"/>
            <w:gridSpan w:val="3"/>
            <w:shd w:val="clear" w:color="auto" w:fill="D9D9D9" w:themeFill="background1" w:themeFillShade="D9"/>
            <w:vAlign w:val="center"/>
          </w:tcPr>
          <w:p w:rsidR="00CE2014" w:rsidRPr="00652B5B" w:rsidRDefault="00CE2014" w:rsidP="00D94915">
            <w:pPr>
              <w:jc w:val="both"/>
              <w:rPr>
                <w:sz w:val="20"/>
                <w:szCs w:val="20"/>
              </w:rPr>
            </w:pPr>
          </w:p>
        </w:tc>
      </w:tr>
      <w:tr w:rsidR="00CE2014" w:rsidRPr="00652B5B" w:rsidTr="00CE2014">
        <w:tc>
          <w:tcPr>
            <w:tcW w:w="1560" w:type="dxa"/>
            <w:vAlign w:val="center"/>
          </w:tcPr>
          <w:p w:rsidR="00CE2014" w:rsidRPr="00652B5B" w:rsidRDefault="00CE2014" w:rsidP="00D9491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Verificó</w:t>
            </w:r>
            <w:r w:rsidRPr="00652B5B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134" w:type="dxa"/>
            <w:vAlign w:val="center"/>
          </w:tcPr>
          <w:p w:rsidR="00CE2014" w:rsidRPr="00652B5B" w:rsidRDefault="00CE2014" w:rsidP="00D94915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1134" w:type="dxa"/>
            <w:vAlign w:val="center"/>
          </w:tcPr>
          <w:p w:rsidR="00CE2014" w:rsidRPr="00652B5B" w:rsidRDefault="00CE2014" w:rsidP="00D94915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Estatus:</w:t>
            </w:r>
          </w:p>
        </w:tc>
        <w:tc>
          <w:tcPr>
            <w:tcW w:w="7229" w:type="dxa"/>
            <w:vAlign w:val="center"/>
          </w:tcPr>
          <w:p w:rsidR="00CE2014" w:rsidRPr="00652B5B" w:rsidRDefault="00CE2014" w:rsidP="00D94915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Observaciones:</w:t>
            </w:r>
          </w:p>
        </w:tc>
      </w:tr>
      <w:tr w:rsidR="00CE2014" w:rsidRPr="00652B5B" w:rsidTr="00CE2014">
        <w:tc>
          <w:tcPr>
            <w:tcW w:w="1560" w:type="dxa"/>
            <w:vAlign w:val="center"/>
          </w:tcPr>
          <w:p w:rsidR="00CE2014" w:rsidRPr="00652B5B" w:rsidRDefault="00CE2014" w:rsidP="00D94915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E2014" w:rsidRPr="00652B5B" w:rsidRDefault="00CE2014" w:rsidP="00D9491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CE2014" w:rsidRPr="00652B5B" w:rsidRDefault="00CE2014" w:rsidP="00D9491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vAlign w:val="center"/>
          </w:tcPr>
          <w:p w:rsidR="00CE2014" w:rsidRPr="00652B5B" w:rsidRDefault="00CE2014" w:rsidP="00D94915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BA687B" w:rsidRPr="00652B5B" w:rsidRDefault="00BA687B" w:rsidP="00A15EA2">
      <w:pPr>
        <w:rPr>
          <w:sz w:val="20"/>
          <w:szCs w:val="20"/>
        </w:rPr>
      </w:pPr>
    </w:p>
    <w:sectPr w:rsidR="00BA687B" w:rsidRPr="00652B5B" w:rsidSect="009A367A">
      <w:headerReference w:type="default" r:id="rId9"/>
      <w:footerReference w:type="default" r:id="rId10"/>
      <w:pgSz w:w="12242" w:h="15842" w:code="1"/>
      <w:pgMar w:top="1560" w:right="567" w:bottom="567" w:left="567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501" w:rsidRDefault="00D76501">
      <w:r>
        <w:separator/>
      </w:r>
    </w:p>
  </w:endnote>
  <w:endnote w:type="continuationSeparator" w:id="0">
    <w:p w:rsidR="00D76501" w:rsidRDefault="00D7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1057" w:type="dxa"/>
      <w:tblInd w:w="108" w:type="dxa"/>
      <w:tblLook w:val="04A0" w:firstRow="1" w:lastRow="0" w:firstColumn="1" w:lastColumn="0" w:noHBand="0" w:noVBand="1"/>
    </w:tblPr>
    <w:tblGrid>
      <w:gridCol w:w="1875"/>
      <w:gridCol w:w="9182"/>
    </w:tblGrid>
    <w:tr w:rsidR="009B029B" w:rsidRPr="009B029B" w:rsidTr="009B029B">
      <w:trPr>
        <w:trHeight w:val="268"/>
      </w:trPr>
      <w:tc>
        <w:tcPr>
          <w:tcW w:w="1875" w:type="dxa"/>
        </w:tcPr>
        <w:p w:rsidR="009B029B" w:rsidRPr="009B029B" w:rsidRDefault="009B029B" w:rsidP="009B029B">
          <w:pPr>
            <w:pStyle w:val="Piedepgina"/>
            <w:rPr>
              <w:lang w:val="es-ES"/>
            </w:rPr>
          </w:pPr>
          <w:r w:rsidRPr="009B029B">
            <w:rPr>
              <w:noProof/>
              <w:lang w:val="en-US" w:eastAsia="en-US"/>
            </w:rPr>
            <w:drawing>
              <wp:inline distT="0" distB="0" distL="0" distR="0" wp14:anchorId="6AA00F9D" wp14:editId="1983F931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2" w:type="dxa"/>
          <w:shd w:val="clear" w:color="auto" w:fill="C6D9F1" w:themeFill="text2" w:themeFillTint="33"/>
        </w:tcPr>
        <w:p w:rsidR="009B029B" w:rsidRPr="009B029B" w:rsidRDefault="009B029B" w:rsidP="009B029B">
          <w:pPr>
            <w:pStyle w:val="Piedepgina"/>
            <w:jc w:val="both"/>
            <w:rPr>
              <w:sz w:val="16"/>
              <w:szCs w:val="16"/>
              <w:lang w:val="es-ES"/>
            </w:rPr>
          </w:pPr>
          <w:r w:rsidRPr="009B029B">
            <w:rPr>
              <w:sz w:val="16"/>
              <w:szCs w:val="16"/>
              <w:lang w:val="es-ES"/>
            </w:rPr>
            <w:t>Este Documento es propiedad de Organización Aduanal de Querétaro S.A. de C.V. prohibida</w:t>
          </w:r>
          <w:r>
            <w:rPr>
              <w:sz w:val="16"/>
              <w:szCs w:val="16"/>
              <w:lang w:val="es-ES"/>
            </w:rPr>
            <w:t xml:space="preserve">  </w:t>
          </w:r>
          <w:r w:rsidRPr="009B029B">
            <w:rPr>
              <w:sz w:val="16"/>
              <w:szCs w:val="16"/>
              <w:lang w:val="es-ES"/>
            </w:rPr>
            <w:t xml:space="preserve"> su </w:t>
          </w:r>
          <w:r>
            <w:rPr>
              <w:sz w:val="16"/>
              <w:szCs w:val="16"/>
              <w:lang w:val="es-ES"/>
            </w:rPr>
            <w:t xml:space="preserve"> </w:t>
          </w:r>
          <w:r w:rsidRPr="009B029B">
            <w:rPr>
              <w:sz w:val="16"/>
              <w:szCs w:val="16"/>
              <w:lang w:val="es-ES"/>
            </w:rPr>
            <w:t xml:space="preserve"> reproducción total o parcial sin previa autorización de la Dirección General.</w:t>
          </w:r>
          <w:r>
            <w:rPr>
              <w:sz w:val="16"/>
              <w:szCs w:val="16"/>
              <w:lang w:val="es-ES"/>
            </w:rPr>
            <w:t xml:space="preserve"> </w:t>
          </w:r>
        </w:p>
      </w:tc>
    </w:tr>
  </w:tbl>
  <w:p w:rsidR="009B029B" w:rsidRPr="009B029B" w:rsidRDefault="009B029B" w:rsidP="00CA7CF7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501" w:rsidRDefault="00D76501">
      <w:r>
        <w:separator/>
      </w:r>
    </w:p>
  </w:footnote>
  <w:footnote w:type="continuationSeparator" w:id="0">
    <w:p w:rsidR="00D76501" w:rsidRDefault="00D76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tblInd w:w="70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718"/>
      <w:gridCol w:w="4153"/>
      <w:gridCol w:w="947"/>
      <w:gridCol w:w="2239"/>
    </w:tblGrid>
    <w:tr w:rsidR="009B029B" w:rsidRPr="009B029B" w:rsidTr="009B029B">
      <w:trPr>
        <w:trHeight w:val="375"/>
        <w:tblHeader/>
      </w:trPr>
      <w:tc>
        <w:tcPr>
          <w:tcW w:w="3718" w:type="dxa"/>
          <w:vMerge w:val="restart"/>
          <w:shd w:val="clear" w:color="auto" w:fill="auto"/>
          <w:noWrap/>
          <w:vAlign w:val="bottom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noProof/>
              <w:lang w:val="en-US" w:eastAsia="en-US"/>
            </w:rPr>
            <w:drawing>
              <wp:inline distT="0" distB="0" distL="0" distR="0" wp14:anchorId="54263D46" wp14:editId="5A099181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3" w:type="dxa"/>
          <w:shd w:val="clear" w:color="auto" w:fill="auto"/>
          <w:vAlign w:val="center"/>
          <w:hideMark/>
        </w:tcPr>
        <w:p w:rsidR="009B029B" w:rsidRPr="00737CBE" w:rsidRDefault="009B029B" w:rsidP="0072348E">
          <w:pPr>
            <w:pStyle w:val="Encabezado"/>
            <w:jc w:val="center"/>
            <w:rPr>
              <w:b/>
              <w:sz w:val="20"/>
            </w:rPr>
          </w:pPr>
          <w:r w:rsidRPr="00737CBE">
            <w:rPr>
              <w:b/>
              <w:sz w:val="20"/>
            </w:rPr>
            <w:t>ORGANIZACIÓN ADUANAL DE QUERETARO S.C.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Versión</w:t>
          </w:r>
        </w:p>
      </w:tc>
      <w:tc>
        <w:tcPr>
          <w:tcW w:w="2239" w:type="dxa"/>
          <w:shd w:val="clear" w:color="auto" w:fill="auto"/>
          <w:noWrap/>
          <w:vAlign w:val="center"/>
          <w:hideMark/>
        </w:tcPr>
        <w:p w:rsidR="009B029B" w:rsidRPr="009B029B" w:rsidRDefault="009B029B" w:rsidP="00646A53">
          <w:pPr>
            <w:pStyle w:val="Encabezado"/>
            <w:jc w:val="center"/>
            <w:rPr>
              <w:b/>
            </w:rPr>
          </w:pPr>
          <w:r w:rsidRPr="009B029B">
            <w:rPr>
              <w:b/>
            </w:rPr>
            <w:t>00</w:t>
          </w:r>
        </w:p>
      </w:tc>
    </w:tr>
    <w:tr w:rsidR="0001537B" w:rsidRPr="009B029B" w:rsidTr="0001537B">
      <w:trPr>
        <w:trHeight w:val="380"/>
        <w:tblHeader/>
      </w:trPr>
      <w:tc>
        <w:tcPr>
          <w:tcW w:w="3718" w:type="dxa"/>
          <w:vMerge/>
          <w:vAlign w:val="center"/>
          <w:hideMark/>
        </w:tcPr>
        <w:p w:rsidR="0001537B" w:rsidRPr="009B029B" w:rsidRDefault="0001537B" w:rsidP="009B029B">
          <w:pPr>
            <w:pStyle w:val="Encabezado"/>
            <w:rPr>
              <w:b/>
            </w:rPr>
          </w:pPr>
        </w:p>
      </w:tc>
      <w:tc>
        <w:tcPr>
          <w:tcW w:w="4153" w:type="dxa"/>
          <w:shd w:val="clear" w:color="auto" w:fill="auto"/>
          <w:vAlign w:val="center"/>
          <w:hideMark/>
        </w:tcPr>
        <w:p w:rsidR="0001537B" w:rsidRPr="009B029B" w:rsidRDefault="0001537B" w:rsidP="006400FE">
          <w:pPr>
            <w:pStyle w:val="Encabezado"/>
            <w:jc w:val="center"/>
            <w:rPr>
              <w:b/>
            </w:rPr>
          </w:pPr>
          <w:r w:rsidRPr="00646A53">
            <w:rPr>
              <w:b/>
              <w:sz w:val="28"/>
            </w:rPr>
            <w:t>OEA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01537B" w:rsidRPr="009B029B" w:rsidRDefault="0001537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Página</w:t>
          </w:r>
        </w:p>
      </w:tc>
      <w:tc>
        <w:tcPr>
          <w:tcW w:w="2239" w:type="dxa"/>
          <w:shd w:val="clear" w:color="auto" w:fill="auto"/>
          <w:vAlign w:val="center"/>
        </w:tcPr>
        <w:p w:rsidR="0001537B" w:rsidRPr="009B029B" w:rsidRDefault="0001537B" w:rsidP="00646A53">
          <w:pPr>
            <w:pStyle w:val="Encabezado"/>
            <w:jc w:val="center"/>
            <w:rPr>
              <w:b/>
              <w:lang w:val="es-ES"/>
            </w:rPr>
          </w:pPr>
          <w:r w:rsidRPr="0001537B">
            <w:rPr>
              <w:b/>
              <w:lang w:val="es-ES"/>
            </w:rPr>
            <w:fldChar w:fldCharType="begin"/>
          </w:r>
          <w:r w:rsidRPr="0001537B">
            <w:rPr>
              <w:b/>
              <w:lang w:val="es-ES"/>
            </w:rPr>
            <w:instrText>PAGE  \* Arabic  \* MERGEFORMAT</w:instrText>
          </w:r>
          <w:r w:rsidRPr="0001537B">
            <w:rPr>
              <w:b/>
              <w:lang w:val="es-ES"/>
            </w:rPr>
            <w:fldChar w:fldCharType="separate"/>
          </w:r>
          <w:r w:rsidR="00A93C35">
            <w:rPr>
              <w:b/>
              <w:noProof/>
              <w:lang w:val="es-ES"/>
            </w:rPr>
            <w:t>1</w:t>
          </w:r>
          <w:r w:rsidRPr="0001537B">
            <w:rPr>
              <w:b/>
              <w:lang w:val="es-ES"/>
            </w:rPr>
            <w:fldChar w:fldCharType="end"/>
          </w:r>
          <w:r w:rsidRPr="0001537B">
            <w:rPr>
              <w:b/>
              <w:lang w:val="es-ES"/>
            </w:rPr>
            <w:t xml:space="preserve"> de </w:t>
          </w:r>
          <w:r w:rsidRPr="0001537B">
            <w:rPr>
              <w:b/>
              <w:lang w:val="es-ES"/>
            </w:rPr>
            <w:fldChar w:fldCharType="begin"/>
          </w:r>
          <w:r w:rsidRPr="0001537B">
            <w:rPr>
              <w:b/>
              <w:lang w:val="es-ES"/>
            </w:rPr>
            <w:instrText>NUMPAGES  \* Arabic  \* MERGEFORMAT</w:instrText>
          </w:r>
          <w:r w:rsidRPr="0001537B">
            <w:rPr>
              <w:b/>
              <w:lang w:val="es-ES"/>
            </w:rPr>
            <w:fldChar w:fldCharType="separate"/>
          </w:r>
          <w:r w:rsidR="00A93C35">
            <w:rPr>
              <w:b/>
              <w:noProof/>
              <w:lang w:val="es-ES"/>
            </w:rPr>
            <w:t>1</w:t>
          </w:r>
          <w:r w:rsidRPr="0001537B">
            <w:rPr>
              <w:b/>
              <w:lang w:val="es-ES"/>
            </w:rPr>
            <w:fldChar w:fldCharType="end"/>
          </w:r>
        </w:p>
      </w:tc>
    </w:tr>
    <w:tr w:rsidR="009B029B" w:rsidRPr="009B029B" w:rsidTr="009B029B">
      <w:trPr>
        <w:trHeight w:val="385"/>
        <w:tblHeader/>
      </w:trPr>
      <w:tc>
        <w:tcPr>
          <w:tcW w:w="3718" w:type="dxa"/>
          <w:vMerge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</w:p>
      </w:tc>
      <w:tc>
        <w:tcPr>
          <w:tcW w:w="4153" w:type="dxa"/>
          <w:shd w:val="clear" w:color="auto" w:fill="auto"/>
          <w:vAlign w:val="center"/>
          <w:hideMark/>
        </w:tcPr>
        <w:p w:rsidR="009B029B" w:rsidRPr="00737CBE" w:rsidRDefault="0072348E" w:rsidP="00737CBE">
          <w:pPr>
            <w:pStyle w:val="Encabezado"/>
            <w:jc w:val="center"/>
            <w:rPr>
              <w:b/>
              <w:sz w:val="24"/>
            </w:rPr>
          </w:pPr>
          <w:r w:rsidRPr="00737CBE">
            <w:rPr>
              <w:b/>
              <w:sz w:val="24"/>
            </w:rPr>
            <w:t>Acciones Correctivas</w:t>
          </w:r>
          <w:r w:rsidR="00395F67">
            <w:rPr>
              <w:b/>
              <w:sz w:val="24"/>
            </w:rPr>
            <w:t>, Preventivas y de Mejora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9B029B" w:rsidRPr="009B029B" w:rsidRDefault="00395F67" w:rsidP="009B029B">
          <w:pPr>
            <w:pStyle w:val="Encabezado"/>
            <w:rPr>
              <w:b/>
            </w:rPr>
          </w:pPr>
          <w:r>
            <w:rPr>
              <w:b/>
            </w:rPr>
            <w:t>Código</w:t>
          </w:r>
        </w:p>
      </w:tc>
      <w:tc>
        <w:tcPr>
          <w:tcW w:w="2239" w:type="dxa"/>
          <w:shd w:val="clear" w:color="auto" w:fill="auto"/>
          <w:noWrap/>
          <w:vAlign w:val="center"/>
          <w:hideMark/>
        </w:tcPr>
        <w:p w:rsidR="009B029B" w:rsidRPr="009B029B" w:rsidRDefault="00A93C35" w:rsidP="00646A53">
          <w:pPr>
            <w:pStyle w:val="Encabezado"/>
            <w:jc w:val="center"/>
            <w:rPr>
              <w:b/>
            </w:rPr>
          </w:pPr>
          <w:r>
            <w:rPr>
              <w:b/>
            </w:rPr>
            <w:t>OEA 1.3.4</w:t>
          </w:r>
        </w:p>
      </w:tc>
    </w:tr>
  </w:tbl>
  <w:p w:rsidR="009B029B" w:rsidRDefault="009B029B" w:rsidP="009B02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0DE0"/>
    <w:multiLevelType w:val="hybridMultilevel"/>
    <w:tmpl w:val="13E0B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8B714C"/>
    <w:multiLevelType w:val="hybridMultilevel"/>
    <w:tmpl w:val="79843C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28055E"/>
    <w:multiLevelType w:val="hybridMultilevel"/>
    <w:tmpl w:val="328C71F6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ADE1ED8"/>
    <w:multiLevelType w:val="hybridMultilevel"/>
    <w:tmpl w:val="F844D0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F28C8"/>
    <w:multiLevelType w:val="hybridMultilevel"/>
    <w:tmpl w:val="8C866382"/>
    <w:lvl w:ilvl="0" w:tplc="3466B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34674C"/>
    <w:multiLevelType w:val="hybridMultilevel"/>
    <w:tmpl w:val="22465D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31EDC"/>
    <w:multiLevelType w:val="multilevel"/>
    <w:tmpl w:val="7984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1274A3"/>
    <w:multiLevelType w:val="hybridMultilevel"/>
    <w:tmpl w:val="74289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85BC4"/>
    <w:multiLevelType w:val="hybridMultilevel"/>
    <w:tmpl w:val="75BC4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24BC"/>
    <w:multiLevelType w:val="hybridMultilevel"/>
    <w:tmpl w:val="EDFC66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56C67"/>
    <w:multiLevelType w:val="hybridMultilevel"/>
    <w:tmpl w:val="9CFAC6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8A30AF"/>
    <w:multiLevelType w:val="hybridMultilevel"/>
    <w:tmpl w:val="89FAE430"/>
    <w:lvl w:ilvl="0" w:tplc="C52A976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color w:val="FF0000"/>
        <w:sz w:val="32"/>
        <w:szCs w:val="3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4602624"/>
    <w:multiLevelType w:val="hybridMultilevel"/>
    <w:tmpl w:val="3D3A5A2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696E23"/>
    <w:multiLevelType w:val="hybridMultilevel"/>
    <w:tmpl w:val="8EAE270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D7B7DE7"/>
    <w:multiLevelType w:val="singleLevel"/>
    <w:tmpl w:val="BDB8BCB4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5">
    <w:nsid w:val="312C2918"/>
    <w:multiLevelType w:val="hybridMultilevel"/>
    <w:tmpl w:val="62F831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302AC"/>
    <w:multiLevelType w:val="hybridMultilevel"/>
    <w:tmpl w:val="5E00B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F332D"/>
    <w:multiLevelType w:val="hybridMultilevel"/>
    <w:tmpl w:val="D88ACF22"/>
    <w:lvl w:ilvl="0" w:tplc="D44CE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54BA"/>
    <w:multiLevelType w:val="hybridMultilevel"/>
    <w:tmpl w:val="373094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6216C9"/>
    <w:multiLevelType w:val="hybridMultilevel"/>
    <w:tmpl w:val="21842318"/>
    <w:lvl w:ilvl="0" w:tplc="1C008D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153CBA"/>
    <w:multiLevelType w:val="hybridMultilevel"/>
    <w:tmpl w:val="1680A7BC"/>
    <w:lvl w:ilvl="0" w:tplc="C752381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54A8E"/>
    <w:multiLevelType w:val="hybridMultilevel"/>
    <w:tmpl w:val="9DC8836C"/>
    <w:lvl w:ilvl="0" w:tplc="ADA897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E852C0"/>
    <w:multiLevelType w:val="hybridMultilevel"/>
    <w:tmpl w:val="CE7A94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F25D34"/>
    <w:multiLevelType w:val="hybridMultilevel"/>
    <w:tmpl w:val="CFF444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B8C1A72"/>
    <w:multiLevelType w:val="hybridMultilevel"/>
    <w:tmpl w:val="8FF2DD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11109E"/>
    <w:multiLevelType w:val="hybridMultilevel"/>
    <w:tmpl w:val="54EE89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A6ADF"/>
    <w:multiLevelType w:val="hybridMultilevel"/>
    <w:tmpl w:val="8C3C5B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B68D4"/>
    <w:multiLevelType w:val="singleLevel"/>
    <w:tmpl w:val="912CC7B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>
    <w:nsid w:val="72CB386C"/>
    <w:multiLevelType w:val="hybridMultilevel"/>
    <w:tmpl w:val="840433A4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E8C13D9"/>
    <w:multiLevelType w:val="multilevel"/>
    <w:tmpl w:val="9CF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22"/>
  </w:num>
  <w:num w:numId="9">
    <w:abstractNumId w:val="24"/>
  </w:num>
  <w:num w:numId="10">
    <w:abstractNumId w:val="10"/>
  </w:num>
  <w:num w:numId="11">
    <w:abstractNumId w:val="29"/>
  </w:num>
  <w:num w:numId="12">
    <w:abstractNumId w:val="4"/>
  </w:num>
  <w:num w:numId="13">
    <w:abstractNumId w:val="21"/>
  </w:num>
  <w:num w:numId="14">
    <w:abstractNumId w:val="19"/>
  </w:num>
  <w:num w:numId="15">
    <w:abstractNumId w:val="26"/>
  </w:num>
  <w:num w:numId="16">
    <w:abstractNumId w:val="20"/>
  </w:num>
  <w:num w:numId="17">
    <w:abstractNumId w:val="9"/>
  </w:num>
  <w:num w:numId="18">
    <w:abstractNumId w:val="17"/>
  </w:num>
  <w:num w:numId="19">
    <w:abstractNumId w:val="3"/>
  </w:num>
  <w:num w:numId="20">
    <w:abstractNumId w:val="16"/>
  </w:num>
  <w:num w:numId="21">
    <w:abstractNumId w:val="8"/>
  </w:num>
  <w:num w:numId="22">
    <w:abstractNumId w:val="18"/>
  </w:num>
  <w:num w:numId="23">
    <w:abstractNumId w:val="12"/>
  </w:num>
  <w:num w:numId="24">
    <w:abstractNumId w:val="28"/>
  </w:num>
  <w:num w:numId="25">
    <w:abstractNumId w:val="25"/>
  </w:num>
  <w:num w:numId="26">
    <w:abstractNumId w:val="23"/>
  </w:num>
  <w:num w:numId="27">
    <w:abstractNumId w:val="2"/>
  </w:num>
  <w:num w:numId="28">
    <w:abstractNumId w:val="7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44"/>
    <w:rsid w:val="00006368"/>
    <w:rsid w:val="0001537B"/>
    <w:rsid w:val="00024FE7"/>
    <w:rsid w:val="00031820"/>
    <w:rsid w:val="00032829"/>
    <w:rsid w:val="00057DD2"/>
    <w:rsid w:val="00062768"/>
    <w:rsid w:val="000635DC"/>
    <w:rsid w:val="0007231D"/>
    <w:rsid w:val="000814C2"/>
    <w:rsid w:val="00082276"/>
    <w:rsid w:val="000850D3"/>
    <w:rsid w:val="000A5CE5"/>
    <w:rsid w:val="000B5FF2"/>
    <w:rsid w:val="000B7FCE"/>
    <w:rsid w:val="000D491E"/>
    <w:rsid w:val="000D6A50"/>
    <w:rsid w:val="000E0F73"/>
    <w:rsid w:val="000E2582"/>
    <w:rsid w:val="000E5425"/>
    <w:rsid w:val="000E5B3B"/>
    <w:rsid w:val="000F1499"/>
    <w:rsid w:val="000F3273"/>
    <w:rsid w:val="000F4728"/>
    <w:rsid w:val="000F7171"/>
    <w:rsid w:val="00101316"/>
    <w:rsid w:val="001037C8"/>
    <w:rsid w:val="00103B39"/>
    <w:rsid w:val="00104437"/>
    <w:rsid w:val="00106B5F"/>
    <w:rsid w:val="001071B5"/>
    <w:rsid w:val="00121D24"/>
    <w:rsid w:val="00125214"/>
    <w:rsid w:val="00125DAD"/>
    <w:rsid w:val="00126968"/>
    <w:rsid w:val="00131E8B"/>
    <w:rsid w:val="001420CF"/>
    <w:rsid w:val="001433BC"/>
    <w:rsid w:val="0014533A"/>
    <w:rsid w:val="001463B7"/>
    <w:rsid w:val="00152195"/>
    <w:rsid w:val="0015232F"/>
    <w:rsid w:val="00190725"/>
    <w:rsid w:val="00191641"/>
    <w:rsid w:val="00192FA3"/>
    <w:rsid w:val="001938D2"/>
    <w:rsid w:val="001B4030"/>
    <w:rsid w:val="001C7B08"/>
    <w:rsid w:val="001D43FE"/>
    <w:rsid w:val="001F4332"/>
    <w:rsid w:val="001F5893"/>
    <w:rsid w:val="002050EF"/>
    <w:rsid w:val="00205128"/>
    <w:rsid w:val="002105D0"/>
    <w:rsid w:val="00212963"/>
    <w:rsid w:val="0022637D"/>
    <w:rsid w:val="00226AEC"/>
    <w:rsid w:val="00226CD6"/>
    <w:rsid w:val="00230DA9"/>
    <w:rsid w:val="00241E1B"/>
    <w:rsid w:val="0024276B"/>
    <w:rsid w:val="00242E30"/>
    <w:rsid w:val="002607E2"/>
    <w:rsid w:val="002629A5"/>
    <w:rsid w:val="002664E0"/>
    <w:rsid w:val="002730A1"/>
    <w:rsid w:val="00275DD6"/>
    <w:rsid w:val="002854CE"/>
    <w:rsid w:val="00287CA9"/>
    <w:rsid w:val="00297762"/>
    <w:rsid w:val="002A410F"/>
    <w:rsid w:val="002A62D4"/>
    <w:rsid w:val="002B2407"/>
    <w:rsid w:val="002B2F45"/>
    <w:rsid w:val="002B3279"/>
    <w:rsid w:val="002B7773"/>
    <w:rsid w:val="002B7EBF"/>
    <w:rsid w:val="002C565D"/>
    <w:rsid w:val="002D62E4"/>
    <w:rsid w:val="002E42E0"/>
    <w:rsid w:val="002E7CE0"/>
    <w:rsid w:val="0030359D"/>
    <w:rsid w:val="00305550"/>
    <w:rsid w:val="00307BA8"/>
    <w:rsid w:val="00310F70"/>
    <w:rsid w:val="00313219"/>
    <w:rsid w:val="00323DC2"/>
    <w:rsid w:val="00323DD5"/>
    <w:rsid w:val="0032779B"/>
    <w:rsid w:val="00331F6A"/>
    <w:rsid w:val="0033293C"/>
    <w:rsid w:val="003556D5"/>
    <w:rsid w:val="003611E6"/>
    <w:rsid w:val="003641A7"/>
    <w:rsid w:val="00365F4F"/>
    <w:rsid w:val="003667C2"/>
    <w:rsid w:val="003711D7"/>
    <w:rsid w:val="0037285C"/>
    <w:rsid w:val="00377346"/>
    <w:rsid w:val="003822C2"/>
    <w:rsid w:val="00391712"/>
    <w:rsid w:val="00393CD8"/>
    <w:rsid w:val="00395F67"/>
    <w:rsid w:val="00397F12"/>
    <w:rsid w:val="003A35EA"/>
    <w:rsid w:val="003A431E"/>
    <w:rsid w:val="003A611F"/>
    <w:rsid w:val="003A6E50"/>
    <w:rsid w:val="003C71B9"/>
    <w:rsid w:val="003D042D"/>
    <w:rsid w:val="003D7C59"/>
    <w:rsid w:val="003F0351"/>
    <w:rsid w:val="003F06BF"/>
    <w:rsid w:val="003F1AEE"/>
    <w:rsid w:val="003F1B4F"/>
    <w:rsid w:val="003F63DC"/>
    <w:rsid w:val="00404793"/>
    <w:rsid w:val="00410048"/>
    <w:rsid w:val="0042056B"/>
    <w:rsid w:val="00423B43"/>
    <w:rsid w:val="0042462B"/>
    <w:rsid w:val="00425BF8"/>
    <w:rsid w:val="004304A1"/>
    <w:rsid w:val="0043070B"/>
    <w:rsid w:val="00432140"/>
    <w:rsid w:val="00434DC7"/>
    <w:rsid w:val="00470242"/>
    <w:rsid w:val="00475AF4"/>
    <w:rsid w:val="00477C55"/>
    <w:rsid w:val="00491FFD"/>
    <w:rsid w:val="00494846"/>
    <w:rsid w:val="004D0D69"/>
    <w:rsid w:val="004D5779"/>
    <w:rsid w:val="004D7EE2"/>
    <w:rsid w:val="004E334B"/>
    <w:rsid w:val="004E3C31"/>
    <w:rsid w:val="004E3E0D"/>
    <w:rsid w:val="004E74E1"/>
    <w:rsid w:val="004F205B"/>
    <w:rsid w:val="004F3337"/>
    <w:rsid w:val="00510199"/>
    <w:rsid w:val="00520BCB"/>
    <w:rsid w:val="00521D15"/>
    <w:rsid w:val="00537067"/>
    <w:rsid w:val="00540777"/>
    <w:rsid w:val="005429BC"/>
    <w:rsid w:val="00566A61"/>
    <w:rsid w:val="00566D74"/>
    <w:rsid w:val="0057102B"/>
    <w:rsid w:val="00583BB3"/>
    <w:rsid w:val="0059339B"/>
    <w:rsid w:val="00594F28"/>
    <w:rsid w:val="0059747D"/>
    <w:rsid w:val="005A757B"/>
    <w:rsid w:val="005B21B3"/>
    <w:rsid w:val="005B29CF"/>
    <w:rsid w:val="005B2FE0"/>
    <w:rsid w:val="005B467B"/>
    <w:rsid w:val="005B729B"/>
    <w:rsid w:val="005C61E0"/>
    <w:rsid w:val="005D433B"/>
    <w:rsid w:val="005D5E11"/>
    <w:rsid w:val="005F67D8"/>
    <w:rsid w:val="0060485D"/>
    <w:rsid w:val="006159DE"/>
    <w:rsid w:val="006313C2"/>
    <w:rsid w:val="006348D6"/>
    <w:rsid w:val="00636B34"/>
    <w:rsid w:val="006400FE"/>
    <w:rsid w:val="00643CA2"/>
    <w:rsid w:val="00646A53"/>
    <w:rsid w:val="00652B5B"/>
    <w:rsid w:val="006562DA"/>
    <w:rsid w:val="006602B4"/>
    <w:rsid w:val="00664F09"/>
    <w:rsid w:val="00676941"/>
    <w:rsid w:val="0069132A"/>
    <w:rsid w:val="00696009"/>
    <w:rsid w:val="00697247"/>
    <w:rsid w:val="006A4704"/>
    <w:rsid w:val="006B5D62"/>
    <w:rsid w:val="006C7AC9"/>
    <w:rsid w:val="006D0800"/>
    <w:rsid w:val="006E414F"/>
    <w:rsid w:val="006E5F69"/>
    <w:rsid w:val="006E65F7"/>
    <w:rsid w:val="0072348E"/>
    <w:rsid w:val="00727C27"/>
    <w:rsid w:val="00737CBE"/>
    <w:rsid w:val="007432EF"/>
    <w:rsid w:val="007515F9"/>
    <w:rsid w:val="0077256E"/>
    <w:rsid w:val="00783E96"/>
    <w:rsid w:val="00787B82"/>
    <w:rsid w:val="0079100A"/>
    <w:rsid w:val="00792EB2"/>
    <w:rsid w:val="00795B35"/>
    <w:rsid w:val="00797623"/>
    <w:rsid w:val="007A13D1"/>
    <w:rsid w:val="007A4EC7"/>
    <w:rsid w:val="007C1AC7"/>
    <w:rsid w:val="007C3D3C"/>
    <w:rsid w:val="007D6CD0"/>
    <w:rsid w:val="007E14DE"/>
    <w:rsid w:val="00821CA9"/>
    <w:rsid w:val="008312C7"/>
    <w:rsid w:val="00831888"/>
    <w:rsid w:val="008322DD"/>
    <w:rsid w:val="008342D9"/>
    <w:rsid w:val="008370C5"/>
    <w:rsid w:val="00854D0D"/>
    <w:rsid w:val="00862CE7"/>
    <w:rsid w:val="00863CCE"/>
    <w:rsid w:val="0087253C"/>
    <w:rsid w:val="00881235"/>
    <w:rsid w:val="00882C68"/>
    <w:rsid w:val="0088391D"/>
    <w:rsid w:val="00897E25"/>
    <w:rsid w:val="008A4667"/>
    <w:rsid w:val="008C1E23"/>
    <w:rsid w:val="008C515A"/>
    <w:rsid w:val="008C5509"/>
    <w:rsid w:val="008D4549"/>
    <w:rsid w:val="008E29C3"/>
    <w:rsid w:val="008E3B54"/>
    <w:rsid w:val="008F250A"/>
    <w:rsid w:val="008F2F6E"/>
    <w:rsid w:val="008F3A8A"/>
    <w:rsid w:val="008F6A4D"/>
    <w:rsid w:val="008F7C06"/>
    <w:rsid w:val="00901A5D"/>
    <w:rsid w:val="009021E6"/>
    <w:rsid w:val="00914F4C"/>
    <w:rsid w:val="00922111"/>
    <w:rsid w:val="009311E2"/>
    <w:rsid w:val="0093371E"/>
    <w:rsid w:val="00951F0C"/>
    <w:rsid w:val="0095254B"/>
    <w:rsid w:val="009700AF"/>
    <w:rsid w:val="00970682"/>
    <w:rsid w:val="00981AF7"/>
    <w:rsid w:val="009853D5"/>
    <w:rsid w:val="0099403C"/>
    <w:rsid w:val="00997257"/>
    <w:rsid w:val="00997D57"/>
    <w:rsid w:val="009A367A"/>
    <w:rsid w:val="009B029B"/>
    <w:rsid w:val="009B1300"/>
    <w:rsid w:val="009B2962"/>
    <w:rsid w:val="009B4272"/>
    <w:rsid w:val="009D3D95"/>
    <w:rsid w:val="009E3B8E"/>
    <w:rsid w:val="009E6904"/>
    <w:rsid w:val="009E7081"/>
    <w:rsid w:val="009F308E"/>
    <w:rsid w:val="00A01A7B"/>
    <w:rsid w:val="00A05351"/>
    <w:rsid w:val="00A15EA2"/>
    <w:rsid w:val="00A200FF"/>
    <w:rsid w:val="00A20DAA"/>
    <w:rsid w:val="00A23E15"/>
    <w:rsid w:val="00A23E6D"/>
    <w:rsid w:val="00A30AE8"/>
    <w:rsid w:val="00A324B4"/>
    <w:rsid w:val="00A35530"/>
    <w:rsid w:val="00A4642B"/>
    <w:rsid w:val="00A50A52"/>
    <w:rsid w:val="00A519F2"/>
    <w:rsid w:val="00A55E94"/>
    <w:rsid w:val="00A60B73"/>
    <w:rsid w:val="00A61302"/>
    <w:rsid w:val="00A630CB"/>
    <w:rsid w:val="00A73556"/>
    <w:rsid w:val="00A8026C"/>
    <w:rsid w:val="00A80F50"/>
    <w:rsid w:val="00A86EF9"/>
    <w:rsid w:val="00A924B1"/>
    <w:rsid w:val="00A93C35"/>
    <w:rsid w:val="00A960F8"/>
    <w:rsid w:val="00A9792A"/>
    <w:rsid w:val="00AA2E7E"/>
    <w:rsid w:val="00AA3542"/>
    <w:rsid w:val="00AA6AF8"/>
    <w:rsid w:val="00AC571F"/>
    <w:rsid w:val="00AD2C50"/>
    <w:rsid w:val="00AE0086"/>
    <w:rsid w:val="00AE0C44"/>
    <w:rsid w:val="00AE1377"/>
    <w:rsid w:val="00AE65F1"/>
    <w:rsid w:val="00AF33F4"/>
    <w:rsid w:val="00B00AAE"/>
    <w:rsid w:val="00B0193B"/>
    <w:rsid w:val="00B07F3A"/>
    <w:rsid w:val="00B1204D"/>
    <w:rsid w:val="00B23D1F"/>
    <w:rsid w:val="00B44052"/>
    <w:rsid w:val="00B51503"/>
    <w:rsid w:val="00B610D3"/>
    <w:rsid w:val="00B73164"/>
    <w:rsid w:val="00B759D0"/>
    <w:rsid w:val="00B76C0E"/>
    <w:rsid w:val="00B857C0"/>
    <w:rsid w:val="00B925AC"/>
    <w:rsid w:val="00BA2D9D"/>
    <w:rsid w:val="00BA687B"/>
    <w:rsid w:val="00BA748C"/>
    <w:rsid w:val="00BA74DE"/>
    <w:rsid w:val="00BB2880"/>
    <w:rsid w:val="00BB35A6"/>
    <w:rsid w:val="00BC01B1"/>
    <w:rsid w:val="00BC0DC7"/>
    <w:rsid w:val="00BC5669"/>
    <w:rsid w:val="00BD4EF2"/>
    <w:rsid w:val="00BE3FED"/>
    <w:rsid w:val="00BF2426"/>
    <w:rsid w:val="00BF268B"/>
    <w:rsid w:val="00BF61FE"/>
    <w:rsid w:val="00C16A77"/>
    <w:rsid w:val="00C25F70"/>
    <w:rsid w:val="00C32716"/>
    <w:rsid w:val="00C36654"/>
    <w:rsid w:val="00C41B7C"/>
    <w:rsid w:val="00C43515"/>
    <w:rsid w:val="00C67422"/>
    <w:rsid w:val="00C707B0"/>
    <w:rsid w:val="00C74103"/>
    <w:rsid w:val="00C76BD5"/>
    <w:rsid w:val="00C777AF"/>
    <w:rsid w:val="00C87C93"/>
    <w:rsid w:val="00C87E0B"/>
    <w:rsid w:val="00C87F5D"/>
    <w:rsid w:val="00C915E4"/>
    <w:rsid w:val="00CA1FC4"/>
    <w:rsid w:val="00CA7CF7"/>
    <w:rsid w:val="00CC1E8B"/>
    <w:rsid w:val="00CC655D"/>
    <w:rsid w:val="00CC673A"/>
    <w:rsid w:val="00CC76BB"/>
    <w:rsid w:val="00CD7A8B"/>
    <w:rsid w:val="00CE2014"/>
    <w:rsid w:val="00CE2BBD"/>
    <w:rsid w:val="00CE31EA"/>
    <w:rsid w:val="00CE74B3"/>
    <w:rsid w:val="00CF0A8D"/>
    <w:rsid w:val="00D10D6B"/>
    <w:rsid w:val="00D23514"/>
    <w:rsid w:val="00D31494"/>
    <w:rsid w:val="00D3336F"/>
    <w:rsid w:val="00D4049A"/>
    <w:rsid w:val="00D4255C"/>
    <w:rsid w:val="00D458C9"/>
    <w:rsid w:val="00D50D29"/>
    <w:rsid w:val="00D6632F"/>
    <w:rsid w:val="00D66A70"/>
    <w:rsid w:val="00D76501"/>
    <w:rsid w:val="00D779A3"/>
    <w:rsid w:val="00D86B8C"/>
    <w:rsid w:val="00D94F4F"/>
    <w:rsid w:val="00DA4243"/>
    <w:rsid w:val="00DA5520"/>
    <w:rsid w:val="00DA6C5F"/>
    <w:rsid w:val="00DB3112"/>
    <w:rsid w:val="00DB4707"/>
    <w:rsid w:val="00DB4CB7"/>
    <w:rsid w:val="00DB7BAD"/>
    <w:rsid w:val="00DC5BA3"/>
    <w:rsid w:val="00DD0C87"/>
    <w:rsid w:val="00DD2EEB"/>
    <w:rsid w:val="00DD742B"/>
    <w:rsid w:val="00DE38FE"/>
    <w:rsid w:val="00DF0095"/>
    <w:rsid w:val="00DF2D54"/>
    <w:rsid w:val="00E00568"/>
    <w:rsid w:val="00E0397A"/>
    <w:rsid w:val="00E06E59"/>
    <w:rsid w:val="00E11C50"/>
    <w:rsid w:val="00E17638"/>
    <w:rsid w:val="00E17AE9"/>
    <w:rsid w:val="00E20B9D"/>
    <w:rsid w:val="00E258A8"/>
    <w:rsid w:val="00E26279"/>
    <w:rsid w:val="00E26A37"/>
    <w:rsid w:val="00E3366A"/>
    <w:rsid w:val="00E44610"/>
    <w:rsid w:val="00E574EF"/>
    <w:rsid w:val="00E71185"/>
    <w:rsid w:val="00E811D2"/>
    <w:rsid w:val="00E95CE6"/>
    <w:rsid w:val="00E976E8"/>
    <w:rsid w:val="00EA0292"/>
    <w:rsid w:val="00EB0A90"/>
    <w:rsid w:val="00EB20BF"/>
    <w:rsid w:val="00EC3C5A"/>
    <w:rsid w:val="00EE24B1"/>
    <w:rsid w:val="00EF5FC7"/>
    <w:rsid w:val="00F0328D"/>
    <w:rsid w:val="00F03F3E"/>
    <w:rsid w:val="00F109C6"/>
    <w:rsid w:val="00F12E3F"/>
    <w:rsid w:val="00F13B89"/>
    <w:rsid w:val="00F26E11"/>
    <w:rsid w:val="00F325B9"/>
    <w:rsid w:val="00F539C1"/>
    <w:rsid w:val="00F6755F"/>
    <w:rsid w:val="00F74771"/>
    <w:rsid w:val="00F86C0B"/>
    <w:rsid w:val="00F950FD"/>
    <w:rsid w:val="00F95620"/>
    <w:rsid w:val="00F970C0"/>
    <w:rsid w:val="00F97F8C"/>
    <w:rsid w:val="00FB3E21"/>
    <w:rsid w:val="00FB4589"/>
    <w:rsid w:val="00FE3B13"/>
    <w:rsid w:val="00FE7707"/>
    <w:rsid w:val="00FF07FC"/>
    <w:rsid w:val="00FF09AA"/>
    <w:rsid w:val="00FF5812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247"/>
    <w:rPr>
      <w:rFonts w:ascii="Arial" w:hAnsi="Arial" w:cs="Arial"/>
      <w:sz w:val="22"/>
      <w:szCs w:val="22"/>
      <w:lang w:eastAsia="es-ES"/>
    </w:rPr>
  </w:style>
  <w:style w:type="paragraph" w:styleId="Ttulo1">
    <w:name w:val="heading 1"/>
    <w:basedOn w:val="Normal"/>
    <w:next w:val="Normal"/>
    <w:qFormat/>
    <w:rsid w:val="0069724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97247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97247"/>
    <w:pPr>
      <w:keepNext/>
      <w:jc w:val="center"/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qFormat/>
    <w:rsid w:val="00697247"/>
    <w:pPr>
      <w:keepNext/>
      <w:jc w:val="both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rsid w:val="00697247"/>
    <w:pPr>
      <w:keepNext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697247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semiHidden/>
    <w:rsid w:val="00697247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semiHidden/>
    <w:rsid w:val="006972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semiHidden/>
    <w:rsid w:val="00697247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semiHidden/>
    <w:rsid w:val="00697247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Encabezado">
    <w:name w:val="head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Piedepgina">
    <w:name w:val="foot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Textoindependiente">
    <w:name w:val="Body Text"/>
    <w:basedOn w:val="Normal"/>
    <w:rsid w:val="00697247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semiHidden/>
    <w:rsid w:val="00697247"/>
    <w:rPr>
      <w:rFonts w:ascii="Arial" w:hAnsi="Arial" w:cs="Arial"/>
      <w:lang w:eastAsia="es-ES"/>
    </w:rPr>
  </w:style>
  <w:style w:type="paragraph" w:styleId="Textoindependiente2">
    <w:name w:val="Body Text 2"/>
    <w:basedOn w:val="Normal"/>
    <w:rsid w:val="00697247"/>
    <w:rPr>
      <w:sz w:val="16"/>
      <w:szCs w:val="12"/>
    </w:rPr>
  </w:style>
  <w:style w:type="paragraph" w:customStyle="1" w:styleId="Encabezadodelatabla">
    <w:name w:val="Encabezado de la tabla"/>
    <w:basedOn w:val="Normal"/>
    <w:rsid w:val="00697247"/>
    <w:pPr>
      <w:widowControl w:val="0"/>
      <w:suppressAutoHyphens/>
      <w:spacing w:after="120"/>
      <w:jc w:val="center"/>
    </w:pPr>
    <w:rPr>
      <w:rFonts w:ascii="Times New Roman" w:hAnsi="Times New Roman" w:cs="Times New Roman"/>
      <w:b/>
      <w:i/>
      <w:sz w:val="24"/>
      <w:szCs w:val="20"/>
      <w:lang w:val="es-ES_tradnl"/>
    </w:rPr>
  </w:style>
  <w:style w:type="paragraph" w:styleId="Textoindependiente3">
    <w:name w:val="Body Text 3"/>
    <w:basedOn w:val="Normal"/>
    <w:rsid w:val="00697247"/>
    <w:rPr>
      <w:sz w:val="14"/>
      <w:szCs w:val="14"/>
    </w:rPr>
  </w:style>
  <w:style w:type="table" w:styleId="Tablaconcuadrcula">
    <w:name w:val="Table Grid"/>
    <w:basedOn w:val="Tablanormal"/>
    <w:rsid w:val="00275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881235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domedio1-nfasis3">
    <w:name w:val="Medium Shading 1 Accent 3"/>
    <w:basedOn w:val="Tablanormal"/>
    <w:uiPriority w:val="63"/>
    <w:rsid w:val="00881235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E71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1185"/>
    <w:rPr>
      <w:rFonts w:ascii="Tahoma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DA4243"/>
  </w:style>
  <w:style w:type="paragraph" w:styleId="Prrafodelista">
    <w:name w:val="List Paragraph"/>
    <w:basedOn w:val="Normal"/>
    <w:uiPriority w:val="34"/>
    <w:qFormat/>
    <w:rsid w:val="0019164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F5F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F5F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247"/>
    <w:rPr>
      <w:rFonts w:ascii="Arial" w:hAnsi="Arial" w:cs="Arial"/>
      <w:sz w:val="22"/>
      <w:szCs w:val="22"/>
      <w:lang w:eastAsia="es-ES"/>
    </w:rPr>
  </w:style>
  <w:style w:type="paragraph" w:styleId="Ttulo1">
    <w:name w:val="heading 1"/>
    <w:basedOn w:val="Normal"/>
    <w:next w:val="Normal"/>
    <w:qFormat/>
    <w:rsid w:val="0069724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97247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97247"/>
    <w:pPr>
      <w:keepNext/>
      <w:jc w:val="center"/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qFormat/>
    <w:rsid w:val="00697247"/>
    <w:pPr>
      <w:keepNext/>
      <w:jc w:val="both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rsid w:val="00697247"/>
    <w:pPr>
      <w:keepNext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697247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semiHidden/>
    <w:rsid w:val="00697247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semiHidden/>
    <w:rsid w:val="006972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semiHidden/>
    <w:rsid w:val="00697247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semiHidden/>
    <w:rsid w:val="00697247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Encabezado">
    <w:name w:val="head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Piedepgina">
    <w:name w:val="foot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Textoindependiente">
    <w:name w:val="Body Text"/>
    <w:basedOn w:val="Normal"/>
    <w:rsid w:val="00697247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semiHidden/>
    <w:rsid w:val="00697247"/>
    <w:rPr>
      <w:rFonts w:ascii="Arial" w:hAnsi="Arial" w:cs="Arial"/>
      <w:lang w:eastAsia="es-ES"/>
    </w:rPr>
  </w:style>
  <w:style w:type="paragraph" w:styleId="Textoindependiente2">
    <w:name w:val="Body Text 2"/>
    <w:basedOn w:val="Normal"/>
    <w:rsid w:val="00697247"/>
    <w:rPr>
      <w:sz w:val="16"/>
      <w:szCs w:val="12"/>
    </w:rPr>
  </w:style>
  <w:style w:type="paragraph" w:customStyle="1" w:styleId="Encabezadodelatabla">
    <w:name w:val="Encabezado de la tabla"/>
    <w:basedOn w:val="Normal"/>
    <w:rsid w:val="00697247"/>
    <w:pPr>
      <w:widowControl w:val="0"/>
      <w:suppressAutoHyphens/>
      <w:spacing w:after="120"/>
      <w:jc w:val="center"/>
    </w:pPr>
    <w:rPr>
      <w:rFonts w:ascii="Times New Roman" w:hAnsi="Times New Roman" w:cs="Times New Roman"/>
      <w:b/>
      <w:i/>
      <w:sz w:val="24"/>
      <w:szCs w:val="20"/>
      <w:lang w:val="es-ES_tradnl"/>
    </w:rPr>
  </w:style>
  <w:style w:type="paragraph" w:styleId="Textoindependiente3">
    <w:name w:val="Body Text 3"/>
    <w:basedOn w:val="Normal"/>
    <w:rsid w:val="00697247"/>
    <w:rPr>
      <w:sz w:val="14"/>
      <w:szCs w:val="14"/>
    </w:rPr>
  </w:style>
  <w:style w:type="table" w:styleId="Tablaconcuadrcula">
    <w:name w:val="Table Grid"/>
    <w:basedOn w:val="Tablanormal"/>
    <w:rsid w:val="00275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2">
    <w:name w:val="Light List Accent 2"/>
    <w:basedOn w:val="Tablanormal"/>
    <w:uiPriority w:val="61"/>
    <w:rsid w:val="00881235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domedio1-nfasis3">
    <w:name w:val="Medium Shading 1 Accent 3"/>
    <w:basedOn w:val="Tablanormal"/>
    <w:uiPriority w:val="63"/>
    <w:rsid w:val="00881235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E71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1185"/>
    <w:rPr>
      <w:rFonts w:ascii="Tahoma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DA4243"/>
  </w:style>
  <w:style w:type="paragraph" w:styleId="Prrafodelista">
    <w:name w:val="List Paragraph"/>
    <w:basedOn w:val="Normal"/>
    <w:uiPriority w:val="34"/>
    <w:qFormat/>
    <w:rsid w:val="0019164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F5F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F5F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uricio\Escritorio\Acciones%20Preventivas%20y%20Correctivas\Correctivas\Acci&#243;n%20C%20de%20queja%20de%20cliente%20Fabi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43DA-11C0-4F61-945B-8717975F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Acción C de queja de cliente Fabian</Template>
  <TotalTime>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</vt:lpstr>
    </vt:vector>
  </TitlesOfParts>
  <Company>BUREAU VERITAS MEXICANA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</dc:title>
  <dc:creator>mauricio</dc:creator>
  <cp:lastModifiedBy>David</cp:lastModifiedBy>
  <cp:revision>6</cp:revision>
  <cp:lastPrinted>2013-05-08T21:19:00Z</cp:lastPrinted>
  <dcterms:created xsi:type="dcterms:W3CDTF">2017-10-31T19:50:00Z</dcterms:created>
  <dcterms:modified xsi:type="dcterms:W3CDTF">2018-10-02T23:39:00Z</dcterms:modified>
</cp:coreProperties>
</file>